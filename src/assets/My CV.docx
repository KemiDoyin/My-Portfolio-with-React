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CDDC7" w14:textId="08A48577" w:rsidR="00C067C5" w:rsidRPr="000C6499" w:rsidRDefault="00672C35">
      <w:pPr>
        <w:pStyle w:val="Title"/>
        <w:rPr>
          <w:rFonts w:ascii="Arial Black" w:hAnsi="Arial Black"/>
          <w:color w:val="262626" w:themeColor="text1" w:themeTint="D9"/>
          <w:sz w:val="56"/>
          <w:szCs w:val="56"/>
        </w:rPr>
      </w:pPr>
      <w:r w:rsidRPr="000C6499">
        <w:rPr>
          <w:rFonts w:ascii="Arial Black" w:hAnsi="Arial Black"/>
          <w:color w:val="262626" w:themeColor="text1" w:themeTint="D9"/>
          <w:sz w:val="56"/>
          <w:szCs w:val="56"/>
        </w:rPr>
        <w:t>oluwakemi adedoyin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Caption w:val="Layout table"/>
        <w:tblDescription w:val="Contact Info table"/>
      </w:tblPr>
      <w:tblGrid>
        <w:gridCol w:w="9072"/>
      </w:tblGrid>
      <w:tr w:rsidR="00260D3F" w:rsidRPr="0002281F" w14:paraId="25FCEC8D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4F12FCC1" w14:textId="77777777" w:rsidR="00AD2EF9" w:rsidRDefault="000C6499" w:rsidP="0002281F">
            <w:pPr>
              <w:pStyle w:val="ContactInfo"/>
              <w:rPr>
                <w:color w:val="262626" w:themeColor="text2" w:themeTint="D9"/>
              </w:rPr>
            </w:pPr>
            <w:r w:rsidRPr="00AD2EF9">
              <w:rPr>
                <w:color w:val="0D0D0D" w:themeColor="text1" w:themeTint="F2"/>
                <w:sz w:val="28"/>
                <w:szCs w:val="28"/>
              </w:rPr>
              <w:t>Front End Web Developer</w:t>
            </w:r>
            <w:r>
              <w:rPr>
                <w:color w:val="262626" w:themeColor="text2" w:themeTint="D9"/>
              </w:rPr>
              <w:t xml:space="preserve">       </w:t>
            </w:r>
          </w:p>
          <w:p w14:paraId="2D9BBEC6" w14:textId="7DAA51A3" w:rsidR="00CB6772" w:rsidRPr="00AD2EF9" w:rsidRDefault="00AD2EF9" w:rsidP="0002281F">
            <w:pPr>
              <w:pStyle w:val="ContactInfo"/>
              <w:rPr>
                <w:color w:val="262626" w:themeColor="text2" w:themeTint="D9"/>
              </w:rPr>
            </w:pPr>
            <w:hyperlink r:id="rId10" w:history="1">
              <w:r w:rsidRPr="00AD2EF9">
                <w:rPr>
                  <w:rStyle w:val="Hyperlink"/>
                  <w:color w:val="262626" w:themeColor="text2" w:themeTint="D9"/>
                </w:rPr>
                <w:t>kemidoy@gmail.com</w:t>
              </w:r>
            </w:hyperlink>
          </w:p>
          <w:p w14:paraId="0B6B1478" w14:textId="017D737C" w:rsidR="0036165A" w:rsidRPr="0036165A" w:rsidRDefault="0036165A" w:rsidP="0002281F">
            <w:pPr>
              <w:pStyle w:val="ContactInfo"/>
              <w:rPr>
                <w:color w:val="262626" w:themeColor="text2" w:themeTint="D9"/>
              </w:rPr>
            </w:pPr>
            <w:hyperlink r:id="rId11" w:history="1">
              <w:r w:rsidRPr="0036165A">
                <w:rPr>
                  <w:rStyle w:val="Hyperlink"/>
                  <w:color w:val="262626" w:themeColor="text2" w:themeTint="D9"/>
                </w:rPr>
                <w:t>https://kemidoyin.github.io/My-Portfolio-with-Reac</w:t>
              </w:r>
              <w:r w:rsidRPr="0036165A">
                <w:rPr>
                  <w:rStyle w:val="Hyperlink"/>
                  <w:color w:val="262626" w:themeColor="text2" w:themeTint="D9"/>
                </w:rPr>
                <w:t>t</w:t>
              </w:r>
            </w:hyperlink>
          </w:p>
        </w:tc>
      </w:tr>
    </w:tbl>
    <w:p w14:paraId="730BB676" w14:textId="41637D9F" w:rsidR="00C067C5" w:rsidRPr="00673341" w:rsidRDefault="00144F74" w:rsidP="0096554D">
      <w:pPr>
        <w:pStyle w:val="Heading1"/>
        <w:rPr>
          <w:b/>
          <w:bCs/>
          <w:color w:val="262626" w:themeColor="text1" w:themeTint="D9"/>
        </w:rPr>
      </w:pPr>
      <w:r>
        <w:rPr>
          <w:b/>
          <w:bCs/>
          <w:color w:val="262626" w:themeColor="text1" w:themeTint="D9"/>
        </w:rPr>
        <w:t>profile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14:paraId="42EAC976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2363B385" w14:textId="255A0799" w:rsidR="00260D3F" w:rsidRPr="00DE6D5B" w:rsidRDefault="00144F74" w:rsidP="0096554D">
            <w:pPr>
              <w:rPr>
                <w:color w:val="262626" w:themeColor="text2" w:themeTint="D9"/>
              </w:rPr>
            </w:pPr>
            <w:r w:rsidRPr="00DE6D5B">
              <w:rPr>
                <w:color w:val="262626" w:themeColor="text2" w:themeTint="D9"/>
              </w:rPr>
              <w:t xml:space="preserve">Junior Web Developer adept in using current Web Development techniques to write tested, effective code. </w:t>
            </w:r>
            <w:r w:rsidR="00DE6D5B" w:rsidRPr="00DE6D5B">
              <w:rPr>
                <w:color w:val="262626" w:themeColor="text2" w:themeTint="D9"/>
              </w:rPr>
              <w:t>O</w:t>
            </w:r>
            <w:r w:rsidRPr="00DE6D5B">
              <w:rPr>
                <w:color w:val="262626" w:themeColor="text2" w:themeTint="D9"/>
              </w:rPr>
              <w:t>n a never-ending path of professional development, learning from, and sharing with other creatives</w:t>
            </w:r>
            <w:r w:rsidR="00DE6D5B" w:rsidRPr="00DE6D5B">
              <w:rPr>
                <w:color w:val="262626" w:themeColor="text2" w:themeTint="D9"/>
              </w:rPr>
              <w:t>.</w:t>
            </w:r>
          </w:p>
        </w:tc>
      </w:tr>
    </w:tbl>
    <w:p w14:paraId="24E15254" w14:textId="77777777" w:rsidR="00960302" w:rsidRPr="00673341" w:rsidRDefault="00960302" w:rsidP="00960302">
      <w:pPr>
        <w:pStyle w:val="Heading1"/>
        <w:rPr>
          <w:b/>
          <w:bCs/>
        </w:rPr>
      </w:pPr>
      <w:sdt>
        <w:sdtPr>
          <w:rPr>
            <w:b/>
            <w:bCs/>
          </w:rPr>
          <w:id w:val="-1725369783"/>
          <w:placeholder>
            <w:docPart w:val="4BA5A0F382214A55B3754D2B745FF73B"/>
          </w:placeholder>
          <w:temporary/>
          <w:showingPlcHdr/>
          <w15:appearance w15:val="hidden"/>
        </w:sdtPr>
        <w:sdtContent>
          <w:r w:rsidRPr="00673341">
            <w:rPr>
              <w:b/>
              <w:bCs/>
              <w:color w:val="262626" w:themeColor="text1" w:themeTint="D9"/>
            </w:rPr>
            <w:t>education</w:t>
          </w:r>
        </w:sdtContent>
      </w:sdt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72"/>
      </w:tblGrid>
      <w:tr w:rsidR="00960302" w:rsidRPr="0002281F" w14:paraId="0E5EAFF8" w14:textId="77777777" w:rsidTr="00B33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73201423" w14:textId="77777777" w:rsidR="00960302" w:rsidRPr="00EB1EDE" w:rsidRDefault="00960302" w:rsidP="00B338EF">
            <w:pPr>
              <w:pStyle w:val="ContactInfo"/>
              <w:rPr>
                <w:color w:val="262626" w:themeColor="text2" w:themeTint="D9"/>
              </w:rPr>
            </w:pPr>
            <w:r w:rsidRPr="00EB1EDE">
              <w:rPr>
                <w:color w:val="262626" w:themeColor="text2" w:themeTint="D9"/>
              </w:rPr>
              <w:t>BACHELOR OF SCIENCE IN GEOGRAPHY           Expected: 2023</w:t>
            </w:r>
          </w:p>
          <w:p w14:paraId="30B188B0" w14:textId="77777777" w:rsidR="00960302" w:rsidRPr="00EB1EDE" w:rsidRDefault="00960302" w:rsidP="00B338EF">
            <w:pPr>
              <w:pStyle w:val="ContactInfo"/>
              <w:rPr>
                <w:color w:val="262626" w:themeColor="text2" w:themeTint="D9"/>
              </w:rPr>
            </w:pPr>
            <w:r w:rsidRPr="00EB1EDE">
              <w:rPr>
                <w:color w:val="262626" w:themeColor="text2" w:themeTint="D9"/>
              </w:rPr>
              <w:t xml:space="preserve">Obafemi Awolowo University                      Ile-Ife, Osun State. </w:t>
            </w:r>
          </w:p>
          <w:p w14:paraId="25D59916" w14:textId="77777777" w:rsidR="00960302" w:rsidRPr="0002281F" w:rsidRDefault="00960302" w:rsidP="00B338EF">
            <w:pPr>
              <w:pStyle w:val="ContactInfo"/>
            </w:pPr>
          </w:p>
        </w:tc>
      </w:tr>
      <w:tr w:rsidR="00960302" w:rsidRPr="00843164" w14:paraId="262D84F8" w14:textId="77777777" w:rsidTr="00B33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619181CD" w14:textId="77777777" w:rsidR="00960302" w:rsidRPr="007559B1" w:rsidRDefault="00960302" w:rsidP="00B338EF">
            <w:pPr>
              <w:rPr>
                <w:b/>
                <w:caps/>
              </w:rPr>
            </w:pPr>
          </w:p>
        </w:tc>
      </w:tr>
    </w:tbl>
    <w:p w14:paraId="6E86E40B" w14:textId="44699AC6" w:rsidR="00126049" w:rsidRPr="00673341" w:rsidRDefault="00951BBF" w:rsidP="0096554D">
      <w:pPr>
        <w:pStyle w:val="Heading1"/>
        <w:rPr>
          <w:b/>
          <w:bCs/>
          <w:color w:val="262626" w:themeColor="text1" w:themeTint="D9"/>
        </w:rPr>
      </w:pPr>
      <w:r w:rsidRPr="00673341">
        <w:rPr>
          <w:b/>
          <w:bCs/>
          <w:color w:val="262626" w:themeColor="text1" w:themeTint="D9"/>
        </w:rPr>
        <w:t xml:space="preserve">skills </w:t>
      </w:r>
    </w:p>
    <w:tbl>
      <w:tblPr>
        <w:tblStyle w:val="ResumeTable"/>
        <w:tblW w:w="5000" w:type="pct"/>
        <w:tblBorders>
          <w:top w:val="double" w:sz="2" w:space="0" w:color="595959" w:themeColor="text1" w:themeTint="A6"/>
        </w:tblBorders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4536"/>
        <w:gridCol w:w="4536"/>
      </w:tblGrid>
      <w:tr w:rsidR="007559B1" w:rsidRPr="00843164" w14:paraId="0414E265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47CB088" w14:textId="77777777" w:rsidR="007559B1" w:rsidRPr="00EB1EDE" w:rsidRDefault="00D32088" w:rsidP="00D32088">
            <w:pPr>
              <w:pStyle w:val="ListBullet"/>
              <w:rPr>
                <w:color w:val="262626" w:themeColor="text2" w:themeTint="D9"/>
              </w:rPr>
            </w:pPr>
            <w:r w:rsidRPr="00EB1EDE">
              <w:rPr>
                <w:color w:val="262626" w:themeColor="text2" w:themeTint="D9"/>
              </w:rPr>
              <w:t>HTML</w:t>
            </w:r>
          </w:p>
          <w:p w14:paraId="086EDFD7" w14:textId="77777777" w:rsidR="00D32088" w:rsidRPr="00EB1EDE" w:rsidRDefault="00D32088" w:rsidP="00D32088">
            <w:pPr>
              <w:pStyle w:val="ListBullet"/>
              <w:rPr>
                <w:color w:val="262626" w:themeColor="text2" w:themeTint="D9"/>
              </w:rPr>
            </w:pPr>
            <w:r w:rsidRPr="00EB1EDE">
              <w:rPr>
                <w:color w:val="262626" w:themeColor="text2" w:themeTint="D9"/>
              </w:rPr>
              <w:t>CSS, Flexbox, Grid</w:t>
            </w:r>
          </w:p>
          <w:p w14:paraId="311E9DF7" w14:textId="77777777" w:rsidR="00D32088" w:rsidRPr="00EB1EDE" w:rsidRDefault="00D32088" w:rsidP="00D32088">
            <w:pPr>
              <w:pStyle w:val="ListBullet"/>
              <w:rPr>
                <w:color w:val="262626" w:themeColor="text2" w:themeTint="D9"/>
              </w:rPr>
            </w:pPr>
            <w:r w:rsidRPr="00EB1EDE">
              <w:rPr>
                <w:color w:val="262626" w:themeColor="text2" w:themeTint="D9"/>
              </w:rPr>
              <w:t>JavaScript</w:t>
            </w:r>
          </w:p>
          <w:p w14:paraId="44885891" w14:textId="50F9D6CE" w:rsidR="00D32088" w:rsidRPr="00EB1EDE" w:rsidRDefault="00951BBF" w:rsidP="00D32088">
            <w:pPr>
              <w:pStyle w:val="ListBullet"/>
              <w:rPr>
                <w:color w:val="262626" w:themeColor="text2" w:themeTint="D9"/>
              </w:rPr>
            </w:pPr>
            <w:r w:rsidRPr="00EB1EDE">
              <w:rPr>
                <w:color w:val="262626" w:themeColor="text2" w:themeTint="D9"/>
              </w:rPr>
              <w:t>Bootstrap</w:t>
            </w:r>
          </w:p>
        </w:tc>
        <w:tc>
          <w:tcPr>
            <w:tcW w:w="25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89AD858" w14:textId="77777777" w:rsidR="007559B1" w:rsidRPr="00EB1EDE" w:rsidRDefault="00951BBF" w:rsidP="00951BBF">
            <w:pPr>
              <w:pStyle w:val="ListBullet"/>
              <w:rPr>
                <w:color w:val="262626" w:themeColor="text2" w:themeTint="D9"/>
              </w:rPr>
            </w:pPr>
            <w:r w:rsidRPr="00EB1EDE">
              <w:rPr>
                <w:color w:val="262626" w:themeColor="text2" w:themeTint="D9"/>
              </w:rPr>
              <w:t>Git Hub, Git</w:t>
            </w:r>
          </w:p>
          <w:p w14:paraId="009B419B" w14:textId="1A380582" w:rsidR="00951BBF" w:rsidRPr="00EB1EDE" w:rsidRDefault="00951BBF" w:rsidP="00951BBF">
            <w:pPr>
              <w:pStyle w:val="ListBullet"/>
              <w:rPr>
                <w:color w:val="262626" w:themeColor="text2" w:themeTint="D9"/>
              </w:rPr>
            </w:pPr>
            <w:r w:rsidRPr="00EB1EDE">
              <w:rPr>
                <w:color w:val="262626" w:themeColor="text2" w:themeTint="D9"/>
              </w:rPr>
              <w:t>NodeJS</w:t>
            </w:r>
          </w:p>
          <w:p w14:paraId="3EFD32A4" w14:textId="4CA3F72A" w:rsidR="00951BBF" w:rsidRPr="00EB1EDE" w:rsidRDefault="00951BBF" w:rsidP="0071779A">
            <w:pPr>
              <w:pStyle w:val="ListBullet"/>
              <w:rPr>
                <w:color w:val="262626" w:themeColor="text2" w:themeTint="D9"/>
              </w:rPr>
            </w:pPr>
            <w:r w:rsidRPr="00EB1EDE">
              <w:rPr>
                <w:color w:val="262626" w:themeColor="text2" w:themeTint="D9"/>
              </w:rPr>
              <w:t>React</w:t>
            </w:r>
          </w:p>
          <w:p w14:paraId="15B62376" w14:textId="77777777" w:rsidR="00951BBF" w:rsidRPr="00EB1EDE" w:rsidRDefault="00951BBF" w:rsidP="00951BBF">
            <w:pPr>
              <w:pStyle w:val="ListBullet"/>
              <w:numPr>
                <w:ilvl w:val="0"/>
                <w:numId w:val="0"/>
              </w:numPr>
              <w:rPr>
                <w:color w:val="262626" w:themeColor="text2" w:themeTint="D9"/>
              </w:rPr>
            </w:pPr>
          </w:p>
          <w:p w14:paraId="643C9B0B" w14:textId="7A855EF2" w:rsidR="00951BBF" w:rsidRPr="00EB1EDE" w:rsidRDefault="00951BBF" w:rsidP="00951BBF">
            <w:pPr>
              <w:pStyle w:val="ListBullet"/>
              <w:numPr>
                <w:ilvl w:val="0"/>
                <w:numId w:val="0"/>
              </w:numPr>
              <w:ind w:left="101"/>
              <w:rPr>
                <w:color w:val="262626" w:themeColor="text2" w:themeTint="D9"/>
              </w:rPr>
            </w:pPr>
          </w:p>
        </w:tc>
      </w:tr>
    </w:tbl>
    <w:p w14:paraId="488EF151" w14:textId="4A726C94" w:rsidR="00D32088" w:rsidRPr="00673341" w:rsidRDefault="0071779A" w:rsidP="00D32088">
      <w:pPr>
        <w:pStyle w:val="Heading1"/>
        <w:rPr>
          <w:b/>
          <w:bCs/>
          <w:color w:val="262626" w:themeColor="text1" w:themeTint="D9"/>
        </w:rPr>
      </w:pPr>
      <w:r w:rsidRPr="00673341">
        <w:rPr>
          <w:b/>
          <w:bCs/>
          <w:color w:val="262626" w:themeColor="text1" w:themeTint="D9"/>
        </w:rPr>
        <w:t xml:space="preserve">web development </w:t>
      </w:r>
      <w:r w:rsidR="00D32088" w:rsidRPr="00673341">
        <w:rPr>
          <w:b/>
          <w:bCs/>
          <w:color w:val="262626" w:themeColor="text1" w:themeTint="D9"/>
        </w:rPr>
        <w:t>experience</w:t>
      </w:r>
    </w:p>
    <w:tbl>
      <w:tblPr>
        <w:tblStyle w:val="ResumeTable"/>
        <w:tblW w:w="5124" w:type="pct"/>
        <w:tblLook w:val="0620" w:firstRow="1" w:lastRow="0" w:firstColumn="0" w:lastColumn="0" w:noHBand="1" w:noVBand="1"/>
        <w:tblDescription w:val="Experience table"/>
      </w:tblPr>
      <w:tblGrid>
        <w:gridCol w:w="1698"/>
        <w:gridCol w:w="7599"/>
      </w:tblGrid>
      <w:tr w:rsidR="00D32088" w:rsidRPr="00843164" w14:paraId="21EAB6BB" w14:textId="77777777" w:rsidTr="00DE6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19"/>
          <w:tblHeader/>
        </w:trPr>
        <w:tc>
          <w:tcPr>
            <w:tcW w:w="913" w:type="pct"/>
            <w:tcBorders>
              <w:top w:val="double" w:sz="2" w:space="0" w:color="595959" w:themeColor="text1" w:themeTint="A6"/>
            </w:tcBorders>
          </w:tcPr>
          <w:p w14:paraId="5E10FA40" w14:textId="77777777" w:rsidR="00D32088" w:rsidRPr="00673341" w:rsidRDefault="00DC2A4B" w:rsidP="00B338EF">
            <w:pPr>
              <w:pStyle w:val="Date"/>
              <w:rPr>
                <w:b/>
                <w:bCs/>
              </w:rPr>
            </w:pPr>
            <w:r w:rsidRPr="00673341">
              <w:rPr>
                <w:b/>
                <w:bCs/>
              </w:rPr>
              <w:t xml:space="preserve">Calculator App </w:t>
            </w:r>
          </w:p>
          <w:p w14:paraId="7AC9745B" w14:textId="77777777" w:rsidR="00C73DCC" w:rsidRPr="00673341" w:rsidRDefault="00C73DCC" w:rsidP="00DC2A4B">
            <w:pPr>
              <w:rPr>
                <w:b/>
                <w:bCs/>
              </w:rPr>
            </w:pPr>
          </w:p>
          <w:p w14:paraId="2ECC7B5B" w14:textId="08D1FC51" w:rsidR="00DC2A4B" w:rsidRPr="00673341" w:rsidRDefault="00DC2A4B" w:rsidP="00A605A8">
            <w:pPr>
              <w:rPr>
                <w:b/>
                <w:bCs/>
              </w:rPr>
            </w:pPr>
            <w:r w:rsidRPr="00673341">
              <w:rPr>
                <w:b/>
                <w:bCs/>
                <w:color w:val="0D0D0D" w:themeColor="text1" w:themeTint="F2"/>
              </w:rPr>
              <w:t>Advice Generator App</w:t>
            </w:r>
          </w:p>
        </w:tc>
        <w:tc>
          <w:tcPr>
            <w:tcW w:w="4087" w:type="pct"/>
            <w:tcBorders>
              <w:top w:val="double" w:sz="2" w:space="0" w:color="595959" w:themeColor="text1" w:themeTint="A6"/>
            </w:tcBorders>
          </w:tcPr>
          <w:p w14:paraId="41F4E924" w14:textId="0D62C23C" w:rsidR="00A605A8" w:rsidRPr="00EB1EDE" w:rsidRDefault="00DC2A4B" w:rsidP="00B338EF">
            <w:pPr>
              <w:rPr>
                <w:color w:val="262626" w:themeColor="text2" w:themeTint="D9"/>
              </w:rPr>
            </w:pPr>
            <w:r w:rsidRPr="00EB1EDE">
              <w:rPr>
                <w:color w:val="262626" w:themeColor="text2" w:themeTint="D9"/>
              </w:rPr>
              <w:t>Ensured the accurate functionality of a Bill-Tip calculator using HTML, CSS</w:t>
            </w:r>
            <w:r w:rsidR="00A605A8" w:rsidRPr="00EB1EDE">
              <w:rPr>
                <w:color w:val="262626" w:themeColor="text2" w:themeTint="D9"/>
              </w:rPr>
              <w:t>,</w:t>
            </w:r>
            <w:r w:rsidRPr="00EB1EDE">
              <w:rPr>
                <w:color w:val="262626" w:themeColor="text2" w:themeTint="D9"/>
              </w:rPr>
              <w:t xml:space="preserve"> and a major focus on JavaScript to highlight my skills</w:t>
            </w:r>
            <w:r w:rsidR="00A605A8" w:rsidRPr="00EB1EDE">
              <w:rPr>
                <w:color w:val="262626" w:themeColor="text2" w:themeTint="D9"/>
              </w:rPr>
              <w:t xml:space="preserve"> </w:t>
            </w:r>
          </w:p>
          <w:p w14:paraId="75A51E1C" w14:textId="57A076A8" w:rsidR="00D32088" w:rsidRPr="00EB1EDE" w:rsidRDefault="00A605A8" w:rsidP="00B338EF">
            <w:pPr>
              <w:rPr>
                <w:rStyle w:val="Emphasis"/>
                <w:color w:val="262626" w:themeColor="text2" w:themeTint="D9"/>
              </w:rPr>
            </w:pPr>
            <w:r w:rsidRPr="00EB1EDE">
              <w:rPr>
                <w:color w:val="262626" w:themeColor="text2" w:themeTint="D9"/>
              </w:rPr>
              <w:t xml:space="preserve">                                                                             </w:t>
            </w:r>
          </w:p>
          <w:p w14:paraId="5A810005" w14:textId="6F4AC6C6" w:rsidR="00D32088" w:rsidRPr="00EB1EDE" w:rsidRDefault="00C73DCC" w:rsidP="00B338EF">
            <w:pPr>
              <w:rPr>
                <w:color w:val="262626" w:themeColor="text2" w:themeTint="D9"/>
              </w:rPr>
            </w:pPr>
            <w:r w:rsidRPr="00EB1EDE">
              <w:rPr>
                <w:color w:val="262626" w:themeColor="text2" w:themeTint="D9"/>
              </w:rPr>
              <w:t>Programmed an app</w:t>
            </w:r>
            <w:r w:rsidR="002849C6">
              <w:rPr>
                <w:color w:val="262626" w:themeColor="text2" w:themeTint="D9"/>
              </w:rPr>
              <w:t>lication</w:t>
            </w:r>
            <w:r w:rsidRPr="00EB1EDE">
              <w:rPr>
                <w:color w:val="262626" w:themeColor="text2" w:themeTint="D9"/>
              </w:rPr>
              <w:t xml:space="preserve"> to generate random advice by using</w:t>
            </w:r>
            <w:r w:rsidR="00D143E4" w:rsidRPr="00EB1EDE">
              <w:rPr>
                <w:color w:val="262626" w:themeColor="text2" w:themeTint="D9"/>
              </w:rPr>
              <w:t xml:space="preserve"> JavaScript</w:t>
            </w:r>
            <w:r w:rsidRPr="00EB1EDE">
              <w:rPr>
                <w:color w:val="262626" w:themeColor="text2" w:themeTint="D9"/>
              </w:rPr>
              <w:t xml:space="preserve"> Promise</w:t>
            </w:r>
            <w:r w:rsidR="00D143E4" w:rsidRPr="00EB1EDE">
              <w:rPr>
                <w:color w:val="262626" w:themeColor="text2" w:themeTint="D9"/>
              </w:rPr>
              <w:t xml:space="preserve">s </w:t>
            </w:r>
            <w:r w:rsidRPr="00EB1EDE">
              <w:rPr>
                <w:color w:val="262626" w:themeColor="text2" w:themeTint="D9"/>
              </w:rPr>
              <w:t xml:space="preserve">to fetch data from Advice </w:t>
            </w:r>
            <w:r w:rsidR="000B58B6" w:rsidRPr="00EB1EDE">
              <w:rPr>
                <w:color w:val="262626" w:themeColor="text2" w:themeTint="D9"/>
              </w:rPr>
              <w:t xml:space="preserve">Slip JSON </w:t>
            </w:r>
            <w:r w:rsidRPr="00EB1EDE">
              <w:rPr>
                <w:color w:val="262626" w:themeColor="text2" w:themeTint="D9"/>
              </w:rPr>
              <w:t xml:space="preserve">API </w:t>
            </w:r>
          </w:p>
        </w:tc>
      </w:tr>
      <w:tr w:rsidR="00D32088" w:rsidRPr="00843164" w14:paraId="0974C407" w14:textId="77777777" w:rsidTr="00DE6D5B">
        <w:trPr>
          <w:trHeight w:val="1138"/>
        </w:trPr>
        <w:tc>
          <w:tcPr>
            <w:tcW w:w="913" w:type="pct"/>
          </w:tcPr>
          <w:p w14:paraId="4470E186" w14:textId="67D72216" w:rsidR="00D32088" w:rsidRPr="00673341" w:rsidRDefault="00D143E4" w:rsidP="00B338EF">
            <w:pPr>
              <w:pStyle w:val="Date"/>
              <w:rPr>
                <w:b/>
                <w:bCs/>
              </w:rPr>
            </w:pPr>
            <w:r w:rsidRPr="00673341">
              <w:rPr>
                <w:b/>
                <w:bCs/>
              </w:rPr>
              <w:t>Interactive Rating Component</w:t>
            </w:r>
          </w:p>
        </w:tc>
        <w:tc>
          <w:tcPr>
            <w:tcW w:w="4087" w:type="pct"/>
          </w:tcPr>
          <w:p w14:paraId="4CEF0A8E" w14:textId="76F76ECE" w:rsidR="00D32088" w:rsidRPr="00EB1EDE" w:rsidRDefault="00D143E4" w:rsidP="00D143E4">
            <w:pPr>
              <w:rPr>
                <w:color w:val="262626" w:themeColor="text2" w:themeTint="D9"/>
              </w:rPr>
            </w:pPr>
            <w:r w:rsidRPr="00EB1EDE">
              <w:rPr>
                <w:color w:val="262626" w:themeColor="text2" w:themeTint="D9"/>
              </w:rPr>
              <w:t>Created a responsive rating component</w:t>
            </w:r>
            <w:r w:rsidR="00A605A8" w:rsidRPr="00EB1EDE">
              <w:rPr>
                <w:color w:val="262626" w:themeColor="text2" w:themeTint="D9"/>
              </w:rPr>
              <w:t xml:space="preserve"> card</w:t>
            </w:r>
            <w:r w:rsidRPr="00EB1EDE">
              <w:rPr>
                <w:color w:val="262626" w:themeColor="text2" w:themeTint="D9"/>
              </w:rPr>
              <w:t xml:space="preserve"> with </w:t>
            </w:r>
            <w:r w:rsidR="00A605A8" w:rsidRPr="00EB1EDE">
              <w:rPr>
                <w:color w:val="262626" w:themeColor="text2" w:themeTint="D9"/>
              </w:rPr>
              <w:t xml:space="preserve">the </w:t>
            </w:r>
            <w:r w:rsidRPr="00EB1EDE">
              <w:rPr>
                <w:color w:val="262626" w:themeColor="text2" w:themeTint="D9"/>
              </w:rPr>
              <w:t>use of HT</w:t>
            </w:r>
            <w:r w:rsidR="00A605A8" w:rsidRPr="00EB1EDE">
              <w:rPr>
                <w:color w:val="262626" w:themeColor="text2" w:themeTint="D9"/>
              </w:rPr>
              <w:t>ML, CSS, and JavaScript to display feedback from users</w:t>
            </w:r>
          </w:p>
        </w:tc>
      </w:tr>
      <w:tr w:rsidR="002849C6" w:rsidRPr="00843164" w14:paraId="2B2AB371" w14:textId="77777777" w:rsidTr="00DE6D5B">
        <w:trPr>
          <w:trHeight w:val="1138"/>
        </w:trPr>
        <w:tc>
          <w:tcPr>
            <w:tcW w:w="913" w:type="pct"/>
          </w:tcPr>
          <w:p w14:paraId="13C70176" w14:textId="2A8D7207" w:rsidR="002849C6" w:rsidRPr="00673341" w:rsidRDefault="002849C6" w:rsidP="00B338EF">
            <w:pPr>
              <w:pStyle w:val="Date"/>
              <w:rPr>
                <w:b/>
                <w:bCs/>
              </w:rPr>
            </w:pPr>
            <w:r>
              <w:rPr>
                <w:b/>
                <w:bCs/>
              </w:rPr>
              <w:t>GitHub User Search App</w:t>
            </w:r>
          </w:p>
        </w:tc>
        <w:tc>
          <w:tcPr>
            <w:tcW w:w="4087" w:type="pct"/>
          </w:tcPr>
          <w:p w14:paraId="548FC94F" w14:textId="3C4BAF51" w:rsidR="002849C6" w:rsidRPr="00EB1EDE" w:rsidRDefault="002849C6" w:rsidP="00D143E4">
            <w:pPr>
              <w:rPr>
                <w:color w:val="262626" w:themeColor="text2" w:themeTint="D9"/>
              </w:rPr>
            </w:pPr>
            <w:r>
              <w:rPr>
                <w:color w:val="262626" w:themeColor="text2" w:themeTint="D9"/>
              </w:rPr>
              <w:t>Developed an application that looks up Users of GitHub with major emphasis on JavaScript Promises to fetch profiles with GitHub API</w:t>
            </w:r>
          </w:p>
        </w:tc>
      </w:tr>
    </w:tbl>
    <w:p w14:paraId="6C44D8B7" w14:textId="77777777" w:rsidR="00E664C1" w:rsidRPr="009655EC" w:rsidRDefault="00E664C1" w:rsidP="00DE6D5B">
      <w:pPr>
        <w:pStyle w:val="Heading1"/>
      </w:pPr>
    </w:p>
    <w:sectPr w:rsidR="00E664C1" w:rsidRPr="009655EC">
      <w:footerReference w:type="default" r:id="rId12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E861E" w14:textId="77777777" w:rsidR="00333DB7" w:rsidRDefault="00333DB7">
      <w:pPr>
        <w:spacing w:after="0"/>
      </w:pPr>
      <w:r>
        <w:separator/>
      </w:r>
    </w:p>
    <w:p w14:paraId="782BE863" w14:textId="77777777" w:rsidR="00333DB7" w:rsidRDefault="00333DB7"/>
  </w:endnote>
  <w:endnote w:type="continuationSeparator" w:id="0">
    <w:p w14:paraId="73FCDA9F" w14:textId="77777777" w:rsidR="00333DB7" w:rsidRDefault="00333DB7">
      <w:pPr>
        <w:spacing w:after="0"/>
      </w:pPr>
      <w:r>
        <w:continuationSeparator/>
      </w:r>
    </w:p>
    <w:p w14:paraId="465C030B" w14:textId="77777777" w:rsidR="00333DB7" w:rsidRDefault="00333D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E947B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A3047" w14:textId="77777777" w:rsidR="00333DB7" w:rsidRDefault="00333DB7">
      <w:pPr>
        <w:spacing w:after="0"/>
      </w:pPr>
      <w:r>
        <w:separator/>
      </w:r>
    </w:p>
    <w:p w14:paraId="3B7AF341" w14:textId="77777777" w:rsidR="00333DB7" w:rsidRDefault="00333DB7"/>
  </w:footnote>
  <w:footnote w:type="continuationSeparator" w:id="0">
    <w:p w14:paraId="0F48C0DF" w14:textId="77777777" w:rsidR="00333DB7" w:rsidRDefault="00333DB7">
      <w:pPr>
        <w:spacing w:after="0"/>
      </w:pPr>
      <w:r>
        <w:continuationSeparator/>
      </w:r>
    </w:p>
    <w:p w14:paraId="751BEEF8" w14:textId="77777777" w:rsidR="00333DB7" w:rsidRDefault="00333DB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3C5EA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319843">
    <w:abstractNumId w:val="9"/>
  </w:num>
  <w:num w:numId="2" w16cid:durableId="946036466">
    <w:abstractNumId w:val="9"/>
    <w:lvlOverride w:ilvl="0">
      <w:startOverride w:val="1"/>
    </w:lvlOverride>
  </w:num>
  <w:num w:numId="3" w16cid:durableId="1359426598">
    <w:abstractNumId w:val="9"/>
    <w:lvlOverride w:ilvl="0">
      <w:startOverride w:val="1"/>
    </w:lvlOverride>
  </w:num>
  <w:num w:numId="4" w16cid:durableId="231234976">
    <w:abstractNumId w:val="9"/>
    <w:lvlOverride w:ilvl="0">
      <w:startOverride w:val="1"/>
    </w:lvlOverride>
  </w:num>
  <w:num w:numId="5" w16cid:durableId="173304732">
    <w:abstractNumId w:val="13"/>
  </w:num>
  <w:num w:numId="6" w16cid:durableId="2038844821">
    <w:abstractNumId w:val="7"/>
  </w:num>
  <w:num w:numId="7" w16cid:durableId="99185536">
    <w:abstractNumId w:val="6"/>
  </w:num>
  <w:num w:numId="8" w16cid:durableId="2049835727">
    <w:abstractNumId w:val="5"/>
  </w:num>
  <w:num w:numId="9" w16cid:durableId="1949577550">
    <w:abstractNumId w:val="4"/>
  </w:num>
  <w:num w:numId="10" w16cid:durableId="1520314080">
    <w:abstractNumId w:val="8"/>
  </w:num>
  <w:num w:numId="11" w16cid:durableId="412165908">
    <w:abstractNumId w:val="3"/>
  </w:num>
  <w:num w:numId="12" w16cid:durableId="585069111">
    <w:abstractNumId w:val="2"/>
  </w:num>
  <w:num w:numId="13" w16cid:durableId="1622490508">
    <w:abstractNumId w:val="1"/>
  </w:num>
  <w:num w:numId="14" w16cid:durableId="164785346">
    <w:abstractNumId w:val="0"/>
  </w:num>
  <w:num w:numId="15" w16cid:durableId="613243715">
    <w:abstractNumId w:val="11"/>
  </w:num>
  <w:num w:numId="16" w16cid:durableId="1620719996">
    <w:abstractNumId w:val="10"/>
  </w:num>
  <w:num w:numId="17" w16cid:durableId="17333885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35"/>
    <w:rsid w:val="0002008A"/>
    <w:rsid w:val="0002281F"/>
    <w:rsid w:val="00070162"/>
    <w:rsid w:val="000A4C37"/>
    <w:rsid w:val="000B09C0"/>
    <w:rsid w:val="000B58B6"/>
    <w:rsid w:val="000C0CA7"/>
    <w:rsid w:val="000C6499"/>
    <w:rsid w:val="000F2762"/>
    <w:rsid w:val="00126049"/>
    <w:rsid w:val="00144F74"/>
    <w:rsid w:val="0014523F"/>
    <w:rsid w:val="0017495C"/>
    <w:rsid w:val="001862CD"/>
    <w:rsid w:val="00252B43"/>
    <w:rsid w:val="00254924"/>
    <w:rsid w:val="002563E8"/>
    <w:rsid w:val="00260D3F"/>
    <w:rsid w:val="002849C6"/>
    <w:rsid w:val="00305EA3"/>
    <w:rsid w:val="00333DB7"/>
    <w:rsid w:val="0036165A"/>
    <w:rsid w:val="004827F9"/>
    <w:rsid w:val="004A4DC2"/>
    <w:rsid w:val="004E21BA"/>
    <w:rsid w:val="00526C73"/>
    <w:rsid w:val="00650306"/>
    <w:rsid w:val="00672C35"/>
    <w:rsid w:val="00673341"/>
    <w:rsid w:val="00693B17"/>
    <w:rsid w:val="0071779A"/>
    <w:rsid w:val="007559B1"/>
    <w:rsid w:val="00762CE4"/>
    <w:rsid w:val="00792413"/>
    <w:rsid w:val="00797C46"/>
    <w:rsid w:val="00797FDF"/>
    <w:rsid w:val="00843164"/>
    <w:rsid w:val="00854E7D"/>
    <w:rsid w:val="008551F7"/>
    <w:rsid w:val="008A74DF"/>
    <w:rsid w:val="008B5DC0"/>
    <w:rsid w:val="008C10B3"/>
    <w:rsid w:val="009304CF"/>
    <w:rsid w:val="00931654"/>
    <w:rsid w:val="00951BBF"/>
    <w:rsid w:val="00956BE3"/>
    <w:rsid w:val="00960302"/>
    <w:rsid w:val="0096554D"/>
    <w:rsid w:val="009655EC"/>
    <w:rsid w:val="00A605A8"/>
    <w:rsid w:val="00A82DCC"/>
    <w:rsid w:val="00AB1468"/>
    <w:rsid w:val="00AD2EF9"/>
    <w:rsid w:val="00B3399A"/>
    <w:rsid w:val="00BF77BD"/>
    <w:rsid w:val="00C02E26"/>
    <w:rsid w:val="00C067C5"/>
    <w:rsid w:val="00C73DCC"/>
    <w:rsid w:val="00CB6772"/>
    <w:rsid w:val="00CC05D9"/>
    <w:rsid w:val="00CD7582"/>
    <w:rsid w:val="00D0020C"/>
    <w:rsid w:val="00D06E8C"/>
    <w:rsid w:val="00D143E4"/>
    <w:rsid w:val="00D32088"/>
    <w:rsid w:val="00D568D3"/>
    <w:rsid w:val="00D65641"/>
    <w:rsid w:val="00D81F4E"/>
    <w:rsid w:val="00DC2A4B"/>
    <w:rsid w:val="00DE6D5B"/>
    <w:rsid w:val="00E42361"/>
    <w:rsid w:val="00E664C1"/>
    <w:rsid w:val="00E76367"/>
    <w:rsid w:val="00E82F93"/>
    <w:rsid w:val="00EB1EDE"/>
    <w:rsid w:val="00EE70D2"/>
    <w:rsid w:val="00F005A0"/>
    <w:rsid w:val="00F25533"/>
    <w:rsid w:val="00F52378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55EC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EA3"/>
  </w:style>
  <w:style w:type="paragraph" w:styleId="Heading1">
    <w:name w:val="heading 1"/>
    <w:basedOn w:val="Normal"/>
    <w:link w:val="Heading1Char"/>
    <w:uiPriority w:val="3"/>
    <w:qFormat/>
    <w:rsid w:val="0002281F"/>
    <w:pPr>
      <w:keepNext/>
      <w:keepLines/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semiHidden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02281F"/>
    <w:pP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02281F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305EA3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EA3"/>
  </w:style>
  <w:style w:type="paragraph" w:styleId="Footer">
    <w:name w:val="footer"/>
    <w:basedOn w:val="Normal"/>
    <w:link w:val="FooterChar"/>
    <w:uiPriority w:val="99"/>
    <w:semiHidden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05EA3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sid w:val="00BF77BD"/>
    <w:rPr>
      <w:i/>
      <w:iCs/>
      <w:color w:val="595959" w:themeColor="text1" w:themeTint="A6"/>
    </w:rPr>
  </w:style>
  <w:style w:type="paragraph" w:customStyle="1" w:styleId="ContactInfo">
    <w:name w:val="Contact Info"/>
    <w:basedOn w:val="Normal"/>
    <w:uiPriority w:val="2"/>
    <w:qFormat/>
    <w:rsid w:val="0002281F"/>
    <w:pPr>
      <w:spacing w:after="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02281F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BF77B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BF77B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semiHidden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65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kemidoyin.github.io/My-Portfolio-with-React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kemidoy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Paraleg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A5A0F382214A55B3754D2B745FF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88785-8FD2-4C9D-A2F1-AAFADFD8AAD3}"/>
      </w:docPartPr>
      <w:docPartBody>
        <w:p w:rsidR="00000000" w:rsidRDefault="00ED2DAA" w:rsidP="00ED2DAA">
          <w:pPr>
            <w:pStyle w:val="4BA5A0F382214A55B3754D2B745FF73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02516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AA"/>
    <w:rsid w:val="009677B9"/>
    <w:rsid w:val="00ED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F93E647D5A49AC8B73A2C5015332E5">
    <w:name w:val="F0F93E647D5A49AC8B73A2C5015332E5"/>
  </w:style>
  <w:style w:type="paragraph" w:customStyle="1" w:styleId="ECCABB58E5D448D385777837ED3F8669">
    <w:name w:val="ECCABB58E5D448D385777837ED3F8669"/>
  </w:style>
  <w:style w:type="paragraph" w:customStyle="1" w:styleId="B726612F4FBF4686B5D1582D573082A4">
    <w:name w:val="B726612F4FBF4686B5D1582D573082A4"/>
  </w:style>
  <w:style w:type="paragraph" w:customStyle="1" w:styleId="06B61F82934047E39CA43929A411938D">
    <w:name w:val="06B61F82934047E39CA43929A411938D"/>
  </w:style>
  <w:style w:type="paragraph" w:customStyle="1" w:styleId="E28D04287E1A4242B753445B15648D26">
    <w:name w:val="E28D04287E1A4242B753445B15648D26"/>
  </w:style>
  <w:style w:type="paragraph" w:customStyle="1" w:styleId="B1A75E0FCBFB4223ADF4E41688A9F9D9">
    <w:name w:val="B1A75E0FCBFB4223ADF4E41688A9F9D9"/>
  </w:style>
  <w:style w:type="paragraph" w:customStyle="1" w:styleId="CFBBF45E80C84C93B09F9BAF14038372">
    <w:name w:val="CFBBF45E80C84C93B09F9BAF14038372"/>
  </w:style>
  <w:style w:type="paragraph" w:customStyle="1" w:styleId="2162614269474EF7854546C6051F423F">
    <w:name w:val="2162614269474EF7854546C6051F423F"/>
  </w:style>
  <w:style w:type="paragraph" w:customStyle="1" w:styleId="63F993A432AE4C2E98D330B705628B1F">
    <w:name w:val="63F993A432AE4C2E98D330B705628B1F"/>
  </w:style>
  <w:style w:type="paragraph" w:customStyle="1" w:styleId="E2D1C6EB00534F63BE4F21D4195B4A01">
    <w:name w:val="E2D1C6EB00534F63BE4F21D4195B4A01"/>
  </w:style>
  <w:style w:type="character" w:styleId="Emphasis">
    <w:name w:val="Emphasis"/>
    <w:basedOn w:val="DefaultParagraphFont"/>
    <w:uiPriority w:val="7"/>
    <w:unhideWhenUsed/>
    <w:qFormat/>
    <w:rsid w:val="00ED2DAA"/>
    <w:rPr>
      <w:i/>
      <w:iCs/>
      <w:color w:val="595959" w:themeColor="text1" w:themeTint="A6"/>
    </w:rPr>
  </w:style>
  <w:style w:type="paragraph" w:customStyle="1" w:styleId="3940FB2BE1A64663A13D48B2ABAA1A16">
    <w:name w:val="3940FB2BE1A64663A13D48B2ABAA1A16"/>
  </w:style>
  <w:style w:type="paragraph" w:customStyle="1" w:styleId="75A2088E1DBF4A0E982A0B1BF80382BE">
    <w:name w:val="75A2088E1DBF4A0E982A0B1BF80382BE"/>
  </w:style>
  <w:style w:type="paragraph" w:customStyle="1" w:styleId="A1CB6A08D09249E89DAD1533AA2B7388">
    <w:name w:val="A1CB6A08D09249E89DAD1533AA2B7388"/>
  </w:style>
  <w:style w:type="paragraph" w:customStyle="1" w:styleId="F4891C6495E9442AAFA79966D6A64CD2">
    <w:name w:val="F4891C6495E9442AAFA79966D6A64CD2"/>
  </w:style>
  <w:style w:type="paragraph" w:customStyle="1" w:styleId="54D2EC8276F2437CAC2CA08D417643F6">
    <w:name w:val="54D2EC8276F2437CAC2CA08D417643F6"/>
  </w:style>
  <w:style w:type="paragraph" w:customStyle="1" w:styleId="B14F10E1D36E4C518886E1B90D3D93F3">
    <w:name w:val="B14F10E1D36E4C518886E1B90D3D93F3"/>
  </w:style>
  <w:style w:type="paragraph" w:customStyle="1" w:styleId="2F99A53F40A8477B81417AC855D3A3B7">
    <w:name w:val="2F99A53F40A8477B81417AC855D3A3B7"/>
  </w:style>
  <w:style w:type="paragraph" w:customStyle="1" w:styleId="EC0923AC5219486BB9854AEB21EBF5B7">
    <w:name w:val="EC0923AC5219486BB9854AEB21EBF5B7"/>
  </w:style>
  <w:style w:type="paragraph" w:customStyle="1" w:styleId="1DE4E96B306E43809300DCE77F67B78E">
    <w:name w:val="1DE4E96B306E43809300DCE77F67B78E"/>
  </w:style>
  <w:style w:type="paragraph" w:customStyle="1" w:styleId="43BD740947324AEBAA46A4C199EAF994">
    <w:name w:val="43BD740947324AEBAA46A4C199EAF994"/>
  </w:style>
  <w:style w:type="paragraph" w:customStyle="1" w:styleId="0AF98A6B66D140889B010C31467092FC">
    <w:name w:val="0AF98A6B66D140889B010C31467092FC"/>
  </w:style>
  <w:style w:type="paragraph" w:customStyle="1" w:styleId="AD5944B2822C4D77A0F6C2F181B698D0">
    <w:name w:val="AD5944B2822C4D77A0F6C2F181B698D0"/>
  </w:style>
  <w:style w:type="paragraph" w:customStyle="1" w:styleId="3F841B254D8B4892999E82F8EA8F9BC9">
    <w:name w:val="3F841B254D8B4892999E82F8EA8F9BC9"/>
  </w:style>
  <w:style w:type="paragraph" w:customStyle="1" w:styleId="0D2802DBCB074FA2BBA629A91E45D196">
    <w:name w:val="0D2802DBCB074FA2BBA629A91E45D196"/>
  </w:style>
  <w:style w:type="paragraph" w:customStyle="1" w:styleId="C28BE6A8EC9645C9904538A9EB78FBF0">
    <w:name w:val="C28BE6A8EC9645C9904538A9EB78FBF0"/>
  </w:style>
  <w:style w:type="paragraph" w:styleId="ListBullet">
    <w:name w:val="List Bullet"/>
    <w:basedOn w:val="Normal"/>
    <w:uiPriority w:val="11"/>
    <w:unhideWhenUsed/>
    <w:qFormat/>
    <w:pPr>
      <w:numPr>
        <w:numId w:val="1"/>
      </w:num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35F984479B46483B8DD075916E4060EA">
    <w:name w:val="35F984479B46483B8DD075916E4060EA"/>
  </w:style>
  <w:style w:type="paragraph" w:customStyle="1" w:styleId="65E1517AD4A14A92834C5BBBADCC5DA9">
    <w:name w:val="65E1517AD4A14A92834C5BBBADCC5DA9"/>
  </w:style>
  <w:style w:type="paragraph" w:customStyle="1" w:styleId="03CDD343D6344A16B719BD6D79758318">
    <w:name w:val="03CDD343D6344A16B719BD6D79758318"/>
  </w:style>
  <w:style w:type="paragraph" w:customStyle="1" w:styleId="0BB94620F9E94FF2AC8604B389F41922">
    <w:name w:val="0BB94620F9E94FF2AC8604B389F41922"/>
  </w:style>
  <w:style w:type="paragraph" w:customStyle="1" w:styleId="4B0DFB48AF134637B1B466609FBD3998">
    <w:name w:val="4B0DFB48AF134637B1B466609FBD3998"/>
    <w:rsid w:val="00ED2DAA"/>
  </w:style>
  <w:style w:type="paragraph" w:customStyle="1" w:styleId="4FEFA306E33E4EC7B75116F40F667120">
    <w:name w:val="4FEFA306E33E4EC7B75116F40F667120"/>
    <w:rsid w:val="00ED2DAA"/>
  </w:style>
  <w:style w:type="paragraph" w:customStyle="1" w:styleId="F7148BA9C06147948F37D6ACB33B9FDB">
    <w:name w:val="F7148BA9C06147948F37D6ACB33B9FDB"/>
    <w:rsid w:val="00ED2DAA"/>
  </w:style>
  <w:style w:type="paragraph" w:customStyle="1" w:styleId="9502BB745C3343AE919D2A1BEF0CA45D">
    <w:name w:val="9502BB745C3343AE919D2A1BEF0CA45D"/>
    <w:rsid w:val="00ED2DAA"/>
  </w:style>
  <w:style w:type="paragraph" w:customStyle="1" w:styleId="059C0B7A4045483AA057266819BD21B0">
    <w:name w:val="059C0B7A4045483AA057266819BD21B0"/>
    <w:rsid w:val="00ED2DAA"/>
  </w:style>
  <w:style w:type="paragraph" w:customStyle="1" w:styleId="B177F27CC2EB4059A808501A06BC6D96">
    <w:name w:val="B177F27CC2EB4059A808501A06BC6D96"/>
    <w:rsid w:val="00ED2DAA"/>
  </w:style>
  <w:style w:type="paragraph" w:customStyle="1" w:styleId="1A077E6580C34F8FA700A690F96DFDD9">
    <w:name w:val="1A077E6580C34F8FA700A690F96DFDD9"/>
    <w:rsid w:val="00ED2DAA"/>
  </w:style>
  <w:style w:type="paragraph" w:customStyle="1" w:styleId="298A39389742477F86C3B4CFAB3FB3F5">
    <w:name w:val="298A39389742477F86C3B4CFAB3FB3F5"/>
    <w:rsid w:val="00ED2DAA"/>
  </w:style>
  <w:style w:type="paragraph" w:customStyle="1" w:styleId="4BA5A0F382214A55B3754D2B745FF73B">
    <w:name w:val="4BA5A0F382214A55B3754D2B745FF73B"/>
    <w:rsid w:val="00ED2DAA"/>
  </w:style>
  <w:style w:type="paragraph" w:customStyle="1" w:styleId="45C4885DFB6E4892AE5148DDA1C96924">
    <w:name w:val="45C4885DFB6E4892AE5148DDA1C96924"/>
    <w:rsid w:val="00ED2DAA"/>
  </w:style>
  <w:style w:type="paragraph" w:customStyle="1" w:styleId="963DF03D408A479887B97C27E879D3FE">
    <w:name w:val="963DF03D408A479887B97C27E879D3FE"/>
    <w:rsid w:val="00ED2DAA"/>
  </w:style>
  <w:style w:type="paragraph" w:customStyle="1" w:styleId="A96CDAECA1634076B0CFB51068766140">
    <w:name w:val="A96CDAECA1634076B0CFB51068766140"/>
    <w:rsid w:val="00ED2DAA"/>
  </w:style>
  <w:style w:type="paragraph" w:customStyle="1" w:styleId="C15F230E13C143D98799DDFFD806A747">
    <w:name w:val="C15F230E13C143D98799DDFFD806A747"/>
    <w:rsid w:val="00ED2DAA"/>
  </w:style>
  <w:style w:type="paragraph" w:customStyle="1" w:styleId="35A24A7A8E684CE7B25C0BF17997B1CE">
    <w:name w:val="35A24A7A8E684CE7B25C0BF17997B1CE"/>
    <w:rsid w:val="00ED2DAA"/>
  </w:style>
  <w:style w:type="paragraph" w:customStyle="1" w:styleId="DFE4FD0CC3F344B4934C10752E36BF8E">
    <w:name w:val="DFE4FD0CC3F344B4934C10752E36BF8E"/>
    <w:rsid w:val="00ED2DAA"/>
  </w:style>
  <w:style w:type="paragraph" w:customStyle="1" w:styleId="6AB5A841BC4D4F579A0E559A2B0535F3">
    <w:name w:val="6AB5A841BC4D4F579A0E559A2B0535F3"/>
    <w:rsid w:val="00ED2DAA"/>
  </w:style>
  <w:style w:type="paragraph" w:customStyle="1" w:styleId="2908DB81F8334037868F890EEF397F6F">
    <w:name w:val="2908DB81F8334037868F890EEF397F6F"/>
    <w:rsid w:val="00ED2DAA"/>
  </w:style>
  <w:style w:type="paragraph" w:customStyle="1" w:styleId="ED73109D3FA44D909E4CF65C4930235E">
    <w:name w:val="ED73109D3FA44D909E4CF65C4930235E"/>
    <w:rsid w:val="00ED2DAA"/>
  </w:style>
  <w:style w:type="paragraph" w:customStyle="1" w:styleId="4D7B557BFA444266A49DD1066D5C406E">
    <w:name w:val="4D7B557BFA444266A49DD1066D5C406E"/>
    <w:rsid w:val="00ED2DAA"/>
  </w:style>
  <w:style w:type="paragraph" w:customStyle="1" w:styleId="17E72EBA230B4DB1B4BC3E4DEE77DAAF">
    <w:name w:val="17E72EBA230B4DB1B4BC3E4DEE77DAAF"/>
    <w:rsid w:val="00ED2DAA"/>
  </w:style>
  <w:style w:type="paragraph" w:customStyle="1" w:styleId="1B8D7F3B875D420D8FAA80C8CEB39070">
    <w:name w:val="1B8D7F3B875D420D8FAA80C8CEB39070"/>
    <w:rsid w:val="00ED2DAA"/>
  </w:style>
  <w:style w:type="paragraph" w:customStyle="1" w:styleId="BCE5DE6F5C464380A3681BFAB03A9740">
    <w:name w:val="BCE5DE6F5C464380A3681BFAB03A9740"/>
    <w:rsid w:val="00ED2DAA"/>
  </w:style>
  <w:style w:type="paragraph" w:customStyle="1" w:styleId="964BE65AC6744B91B951D9D9E959CEC9">
    <w:name w:val="964BE65AC6744B91B951D9D9E959CEC9"/>
    <w:rsid w:val="00ED2DAA"/>
  </w:style>
  <w:style w:type="paragraph" w:customStyle="1" w:styleId="10891462A19F49B49F36F6629B921721">
    <w:name w:val="10891462A19F49B49F36F6629B921721"/>
    <w:rsid w:val="00ED2DAA"/>
  </w:style>
  <w:style w:type="paragraph" w:customStyle="1" w:styleId="35171B66D59E49BCABC14D4E21D01922">
    <w:name w:val="35171B66D59E49BCABC14D4E21D01922"/>
    <w:rsid w:val="00ED2D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10E613-3649-4D86-9D28-A47788C1D55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185D223-4121-4B74-9A34-59074CA8CC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56E92B-5CB2-42E5-AAB7-D4DF2911A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Paralegal resume</Template>
  <TotalTime>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2022-09-15T18:34:00Z</dcterms:created>
  <dcterms:modified xsi:type="dcterms:W3CDTF">2022-09-15T18:34:00Z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